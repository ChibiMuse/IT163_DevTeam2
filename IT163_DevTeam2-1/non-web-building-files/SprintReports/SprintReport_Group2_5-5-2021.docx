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8B58E8" w14:textId="77777777" w:rsidR="00021C04" w:rsidRDefault="00714AA5">
      <w:r>
        <w:rPr>
          <w:noProof/>
        </w:rPr>
        <w:drawing>
          <wp:anchor distT="0" distB="0" distL="114300" distR="114300" simplePos="0" relativeHeight="251658240" behindDoc="1" locked="0" layoutInCell="1" allowOverlap="1" wp14:anchorId="319EB753" wp14:editId="30EBCA16">
            <wp:simplePos x="0" y="0"/>
            <wp:positionH relativeFrom="column">
              <wp:posOffset>0</wp:posOffset>
            </wp:positionH>
            <wp:positionV relativeFrom="page">
              <wp:posOffset>371</wp:posOffset>
            </wp:positionV>
            <wp:extent cx="7801503" cy="10419700"/>
            <wp:effectExtent l="0" t="0" r="9525" b="1270"/>
            <wp:wrapNone/>
            <wp:docPr id="1" name="Picture 1" descr="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g street-02.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7801503" cy="10419700"/>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Ind w:w="-5" w:type="dxa"/>
        <w:tblCellMar>
          <w:left w:w="115" w:type="dxa"/>
          <w:right w:w="720" w:type="dxa"/>
        </w:tblCellMar>
        <w:tblLook w:val="0000" w:firstRow="0" w:lastRow="0" w:firstColumn="0" w:lastColumn="0" w:noHBand="0" w:noVBand="0"/>
      </w:tblPr>
      <w:tblGrid>
        <w:gridCol w:w="12245"/>
      </w:tblGrid>
      <w:tr w:rsidR="00021C04" w14:paraId="1B3B4297" w14:textId="77777777" w:rsidTr="00745C53">
        <w:trPr>
          <w:trHeight w:val="14130"/>
        </w:trPr>
        <w:tc>
          <w:tcPr>
            <w:tcW w:w="12229" w:type="dxa"/>
          </w:tcPr>
          <w:p w14:paraId="3DDE7BAC" w14:textId="77777777" w:rsidR="00021C04" w:rsidRDefault="00D76AB2" w:rsidP="00745C53">
            <w:pPr>
              <w:ind w:left="720"/>
              <w:jc w:val="right"/>
            </w:pPr>
            <w:r>
              <w:rPr>
                <w:noProof/>
              </w:rPr>
              <mc:AlternateContent>
                <mc:Choice Requires="wpg">
                  <w:drawing>
                    <wp:inline distT="0" distB="0" distL="0" distR="0" wp14:anchorId="60B48D26" wp14:editId="61C965B9">
                      <wp:extent cx="6900611" cy="8676011"/>
                      <wp:effectExtent l="0" t="0" r="0" b="0"/>
                      <wp:docPr id="9" name="Group 9" descr="Title and text&#10;"/>
                      <wp:cNvGraphicFramePr/>
                      <a:graphic xmlns:a="http://schemas.openxmlformats.org/drawingml/2006/main">
                        <a:graphicData uri="http://schemas.microsoft.com/office/word/2010/wordprocessingGroup">
                          <wpg:wgp>
                            <wpg:cNvGrpSpPr/>
                            <wpg:grpSpPr>
                              <a:xfrm>
                                <a:off x="0" y="0"/>
                                <a:ext cx="6900611" cy="8676011"/>
                                <a:chOff x="112428" y="2300564"/>
                                <a:chExt cx="6900611" cy="8676011"/>
                              </a:xfrm>
                            </wpg:grpSpPr>
                            <wps:wsp>
                              <wps:cNvPr id="7" name="Text Box 7"/>
                              <wps:cNvSpPr txBox="1"/>
                              <wps:spPr>
                                <a:xfrm>
                                  <a:off x="112428" y="9907870"/>
                                  <a:ext cx="3800475" cy="1068705"/>
                                </a:xfrm>
                                <a:prstGeom prst="rect">
                                  <a:avLst/>
                                </a:prstGeom>
                                <a:solidFill>
                                  <a:schemeClr val="tx1"/>
                                </a:solidFill>
                                <a:ln w="6350">
                                  <a:noFill/>
                                </a:ln>
                              </wps:spPr>
                              <wps:txbx>
                                <w:txbxContent>
                                  <w:p w14:paraId="0A865845" w14:textId="52718561" w:rsidR="00D76AB2" w:rsidRPr="00745C53" w:rsidRDefault="00990B8A" w:rsidP="00D76AB2">
                                    <w:pPr>
                                      <w:pStyle w:val="Heading1"/>
                                      <w:ind w:left="720"/>
                                      <w:rPr>
                                        <w:color w:val="FFFFFF" w:themeColor="background1"/>
                                      </w:rPr>
                                    </w:pPr>
                                    <w:r>
                                      <w:rPr>
                                        <w:color w:val="FFFFFF" w:themeColor="background1"/>
                                      </w:rPr>
                                      <w:t>Jordan, Kelly, &amp; Megan</w:t>
                                    </w:r>
                                  </w:p>
                                  <w:p w14:paraId="5EF5040A" w14:textId="555D2BC8" w:rsidR="00D76AB2" w:rsidRPr="00745C53" w:rsidRDefault="00990B8A" w:rsidP="00D76AB2">
                                    <w:pPr>
                                      <w:pStyle w:val="Heading2"/>
                                      <w:ind w:left="720"/>
                                      <w:rPr>
                                        <w:color w:val="FFFFFF" w:themeColor="background1"/>
                                      </w:rPr>
                                    </w:pPr>
                                    <w:r>
                                      <w:rPr>
                                        <w:color w:val="FFFFFF" w:themeColor="background1"/>
                                      </w:rPr>
                                      <w:t>Week of 5/5 Sprint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xt Box 6"/>
                              <wps:cNvSpPr txBox="1"/>
                              <wps:spPr>
                                <a:xfrm>
                                  <a:off x="2286731" y="2300564"/>
                                  <a:ext cx="4726308" cy="4353628"/>
                                </a:xfrm>
                                <a:prstGeom prst="teardrop">
                                  <a:avLst/>
                                </a:prstGeom>
                                <a:solidFill>
                                  <a:schemeClr val="accent4"/>
                                </a:solidFill>
                                <a:ln w="6350">
                                  <a:noFill/>
                                </a:ln>
                              </wps:spPr>
                              <wps:txbx>
                                <w:txbxContent>
                                  <w:p w14:paraId="014970D4" w14:textId="28ADCE6F" w:rsidR="00D76AB2" w:rsidRPr="000B4502" w:rsidRDefault="00990B8A" w:rsidP="00104080">
                                    <w:pPr>
                                      <w:pStyle w:val="Title"/>
                                      <w:ind w:left="0"/>
                                      <w:jc w:val="right"/>
                                    </w:pPr>
                                    <w:r>
                                      <w:t>Tech4Good</w:t>
                                    </w:r>
                                  </w:p>
                                  <w:p w14:paraId="797A2471" w14:textId="77777777" w:rsidR="00104080" w:rsidRDefault="00104080" w:rsidP="00104080">
                                    <w:pPr>
                                      <w:pStyle w:val="Subtitle"/>
                                      <w:ind w:left="0"/>
                                      <w:jc w:val="right"/>
                                      <w:rPr>
                                        <w:color w:val="595959" w:themeColor="text1" w:themeTint="A6"/>
                                      </w:rPr>
                                    </w:pPr>
                                  </w:p>
                                  <w:p w14:paraId="5DD5026E" w14:textId="640401F4" w:rsidR="00D76AB2" w:rsidRDefault="00990B8A" w:rsidP="00104080">
                                    <w:pPr>
                                      <w:pStyle w:val="Subtitle"/>
                                      <w:ind w:left="0"/>
                                      <w:jc w:val="right"/>
                                      <w:rPr>
                                        <w:color w:val="595959" w:themeColor="text1" w:themeTint="A6"/>
                                      </w:rPr>
                                    </w:pPr>
                                    <w:r>
                                      <w:rPr>
                                        <w:color w:val="595959" w:themeColor="text1" w:themeTint="A6"/>
                                      </w:rPr>
                                      <w:t>Website Design &amp; Setup</w:t>
                                    </w:r>
                                  </w:p>
                                  <w:p w14:paraId="08CBE6E1" w14:textId="3A1CBAE9" w:rsidR="00990B8A" w:rsidRPr="00990B8A" w:rsidRDefault="00990B8A" w:rsidP="00990B8A"/>
                                  <w:p w14:paraId="2EEA359E" w14:textId="612859A5" w:rsidR="00990B8A" w:rsidRPr="00990B8A" w:rsidRDefault="00990B8A" w:rsidP="00990B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0B48D26" id="Group 9" o:spid="_x0000_s1026" alt="Title and text&#10;" style="width:543.35pt;height:683.15pt;mso-position-horizontal-relative:char;mso-position-vertical-relative:line" coordorigin="1124,23005" coordsize="69006,86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">
                      <v:shapetype id="_x0000_t202" coordsize="21600,21600" o:spt="202" path="m,l,21600r21600,l21600,xe">
                        <v:stroke joinstyle="miter"/>
                        <v:path gradientshapeok="t" o:connecttype="rect"/>
                      </v:shapetype>
                      <v:shape id="Text Box 7" o:spid="_x0000_s1027" type="#_x0000_t202" style="position:absolute;left:1124;top:99078;width:38005;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" fillcolor="black [3213]" stroked="f" strokeweight=".5pt">
                        <v:textbox>
                          <w:txbxContent>
                            <w:p w14:paraId="0A865845" w14:textId="52718561" w:rsidR="00D76AB2" w:rsidRPr="00745C53" w:rsidRDefault="00990B8A" w:rsidP="00D76AB2">
                              <w:pPr>
                                <w:pStyle w:val="Heading1"/>
                                <w:ind w:left="720"/>
                                <w:rPr>
                                  <w:color w:val="FFFFFF" w:themeColor="background1"/>
                                </w:rPr>
                              </w:pPr>
                              <w:r>
                                <w:rPr>
                                  <w:color w:val="FFFFFF" w:themeColor="background1"/>
                                </w:rPr>
                                <w:t>Jordan, Kelly, &amp; Megan</w:t>
                              </w:r>
                            </w:p>
                            <w:p w14:paraId="5EF5040A" w14:textId="555D2BC8" w:rsidR="00D76AB2" w:rsidRPr="00745C53" w:rsidRDefault="00990B8A" w:rsidP="00D76AB2">
                              <w:pPr>
                                <w:pStyle w:val="Heading2"/>
                                <w:ind w:left="720"/>
                                <w:rPr>
                                  <w:color w:val="FFFFFF" w:themeColor="background1"/>
                                </w:rPr>
                              </w:pPr>
                              <w:r>
                                <w:rPr>
                                  <w:color w:val="FFFFFF" w:themeColor="background1"/>
                                </w:rPr>
                                <w:t>Week of 5/5 Sprint Report</w:t>
                              </w:r>
                            </w:p>
                          </w:txbxContent>
                        </v:textbox>
                      </v:shape>
                      <v:shape id="Text Box 6" o:spid="_x0000_s1028" style="position:absolute;left:22867;top:23005;width:47263;height:43536;visibility:visible;mso-wrap-style:square;v-text-anchor:top" coordsize="4726308,43536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" adj="-11796480,,5400" path="m,2176814c,974593,1058020,,2363154,l4726308,r,2176814c4726308,3379035,3668288,4353628,2363154,4353628,1058020,4353628,,3379035,,2176814xe" fillcolor="#ffc000 [3207]" stroked="f" strokeweight=".5pt">
                        <v:stroke joinstyle="miter"/>
                        <v:formulas/>
                        <v:path arrowok="t" o:connecttype="custom" o:connectlocs="0,2176814;2363154,0;4726308,0;4726308,2176814;2363154,4353628;0,2176814" o:connectangles="0,0,0,0,0,0" textboxrect="0,0,4726308,4353628"/>
                        <v:textbox>
                          <w:txbxContent>
                            <w:p w14:paraId="014970D4" w14:textId="28ADCE6F" w:rsidR="00D76AB2" w:rsidRPr="000B4502" w:rsidRDefault="00990B8A" w:rsidP="00104080">
                              <w:pPr>
                                <w:pStyle w:val="Title"/>
                                <w:ind w:left="0"/>
                                <w:jc w:val="right"/>
                              </w:pPr>
                              <w:r>
                                <w:t>Tech4Good</w:t>
                              </w:r>
                            </w:p>
                            <w:p w14:paraId="797A2471" w14:textId="77777777" w:rsidR="00104080" w:rsidRDefault="00104080" w:rsidP="00104080">
                              <w:pPr>
                                <w:pStyle w:val="Subtitle"/>
                                <w:ind w:left="0"/>
                                <w:jc w:val="right"/>
                                <w:rPr>
                                  <w:color w:val="595959" w:themeColor="text1" w:themeTint="A6"/>
                                </w:rPr>
                              </w:pPr>
                            </w:p>
                            <w:p w14:paraId="5DD5026E" w14:textId="640401F4" w:rsidR="00D76AB2" w:rsidRDefault="00990B8A" w:rsidP="00104080">
                              <w:pPr>
                                <w:pStyle w:val="Subtitle"/>
                                <w:ind w:left="0"/>
                                <w:jc w:val="right"/>
                                <w:rPr>
                                  <w:color w:val="595959" w:themeColor="text1" w:themeTint="A6"/>
                                </w:rPr>
                              </w:pPr>
                              <w:r>
                                <w:rPr>
                                  <w:color w:val="595959" w:themeColor="text1" w:themeTint="A6"/>
                                </w:rPr>
                                <w:t>Website Design &amp; Setup</w:t>
                              </w:r>
                            </w:p>
                            <w:p w14:paraId="08CBE6E1" w14:textId="3A1CBAE9" w:rsidR="00990B8A" w:rsidRPr="00990B8A" w:rsidRDefault="00990B8A" w:rsidP="00990B8A"/>
                            <w:p w14:paraId="2EEA359E" w14:textId="612859A5" w:rsidR="00990B8A" w:rsidRPr="00990B8A" w:rsidRDefault="00990B8A" w:rsidP="00990B8A"/>
                          </w:txbxContent>
                        </v:textbox>
                      </v:shape>
                      <w10:anchorlock/>
                    </v:group>
                  </w:pict>
                </mc:Fallback>
              </mc:AlternateContent>
            </w:r>
          </w:p>
        </w:tc>
      </w:tr>
      <w:tr w:rsidR="00A1111B" w14:paraId="1420CAA2" w14:textId="77777777" w:rsidTr="00A1111B">
        <w:trPr>
          <w:trHeight w:val="900"/>
        </w:trPr>
        <w:tc>
          <w:tcPr>
            <w:tcW w:w="12229" w:type="dxa"/>
            <w:vAlign w:val="bottom"/>
          </w:tcPr>
          <w:p w14:paraId="4B764ACF" w14:textId="77777777" w:rsidR="00A1111B" w:rsidRDefault="00A1111B" w:rsidP="00A1111B">
            <w:pPr>
              <w:ind w:left="720"/>
              <w:jc w:val="right"/>
              <w:rPr>
                <w:noProof/>
              </w:rPr>
            </w:pPr>
          </w:p>
        </w:tc>
      </w:tr>
    </w:tbl>
    <w:p w14:paraId="490A5DC0" w14:textId="77777777" w:rsidR="00745C53" w:rsidRDefault="00745C53"/>
    <w:p w14:paraId="2DBB71BB" w14:textId="77777777" w:rsidR="000B4502" w:rsidRDefault="000B4502"/>
    <w:tbl>
      <w:tblPr>
        <w:tblW w:w="12180" w:type="dxa"/>
        <w:tblInd w:w="55" w:type="dxa"/>
        <w:tblCellMar>
          <w:left w:w="115" w:type="dxa"/>
          <w:right w:w="720" w:type="dxa"/>
        </w:tblCellMar>
        <w:tblLook w:val="0000" w:firstRow="0" w:lastRow="0" w:firstColumn="0" w:lastColumn="0" w:noHBand="0" w:noVBand="0"/>
      </w:tblPr>
      <w:tblGrid>
        <w:gridCol w:w="4571"/>
        <w:gridCol w:w="2236"/>
        <w:gridCol w:w="5378"/>
      </w:tblGrid>
      <w:tr w:rsidR="00A12AB2" w14:paraId="7F5F7749" w14:textId="77777777" w:rsidTr="00515218">
        <w:trPr>
          <w:trHeight w:val="2970"/>
        </w:trPr>
        <w:tc>
          <w:tcPr>
            <w:tcW w:w="6090" w:type="dxa"/>
            <w:gridSpan w:val="2"/>
          </w:tcPr>
          <w:p w14:paraId="0B06EAC1" w14:textId="77777777" w:rsidR="00515218" w:rsidRDefault="00515218" w:rsidP="000B4502">
            <w:r w:rsidRPr="000B4502">
              <w:rPr>
                <w:noProof/>
              </w:rPr>
              <mc:AlternateContent>
                <mc:Choice Requires="wps">
                  <w:drawing>
                    <wp:inline distT="0" distB="0" distL="0" distR="0" wp14:anchorId="224DD25A" wp14:editId="1B8DFE7B">
                      <wp:extent cx="3857625" cy="1389380"/>
                      <wp:effectExtent l="0" t="0" r="0" b="1270"/>
                      <wp:docPr id="10" name="Text Box 10"/>
                      <wp:cNvGraphicFramePr/>
                      <a:graphic xmlns:a="http://schemas.openxmlformats.org/drawingml/2006/main">
                        <a:graphicData uri="http://schemas.microsoft.com/office/word/2010/wordprocessingShape">
                          <wps:wsp>
                            <wps:cNvSpPr txBox="1"/>
                            <wps:spPr>
                              <a:xfrm>
                                <a:off x="0" y="0"/>
                                <a:ext cx="3857625" cy="1389380"/>
                              </a:xfrm>
                              <a:prstGeom prst="rect">
                                <a:avLst/>
                              </a:prstGeom>
                              <a:noFill/>
                              <a:ln w="6350">
                                <a:noFill/>
                              </a:ln>
                            </wps:spPr>
                            <wps:txbx>
                              <w:txbxContent>
                                <w:p w14:paraId="3CAE3732" w14:textId="2EC66D4F" w:rsidR="00515218" w:rsidRPr="000B4502" w:rsidRDefault="00990B8A" w:rsidP="000B4502">
                                  <w:pPr>
                                    <w:pStyle w:val="Title"/>
                                    <w:rPr>
                                      <w:color w:val="44546A" w:themeColor="text2"/>
                                    </w:rPr>
                                  </w:pPr>
                                  <w:r>
                                    <w:rPr>
                                      <w:color w:val="44546A" w:themeColor="text2"/>
                                    </w:rPr>
                                    <w:t>Tech4Good</w:t>
                                  </w:r>
                                </w:p>
                                <w:p w14:paraId="028854CE" w14:textId="1F54F7FE" w:rsidR="00515218" w:rsidRPr="000B4502" w:rsidRDefault="00990B8A" w:rsidP="00990B8A">
                                  <w:pPr>
                                    <w:pStyle w:val="Subtitle"/>
                                    <w:ind w:left="0"/>
                                    <w:rPr>
                                      <w:color w:val="44546A" w:themeColor="text2"/>
                                    </w:rPr>
                                  </w:pPr>
                                  <w:r>
                                    <w:rPr>
                                      <w:color w:val="44546A" w:themeColor="text2"/>
                                    </w:rPr>
                                    <w:tab/>
                                    <w:t>5/5 Sprint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24DD25A" id="Text Box 10" o:spid="_x0000_s1029" type="#_x0000_t202" style="width:303.75pt;height:10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" filled="f" stroked="f" strokeweight=".5pt">
                      <v:textbox>
                        <w:txbxContent>
                          <w:p w14:paraId="3CAE3732" w14:textId="2EC66D4F" w:rsidR="00515218" w:rsidRPr="000B4502" w:rsidRDefault="00990B8A" w:rsidP="000B4502">
                            <w:pPr>
                              <w:pStyle w:val="Title"/>
                              <w:rPr>
                                <w:color w:val="44546A" w:themeColor="text2"/>
                              </w:rPr>
                            </w:pPr>
                            <w:r>
                              <w:rPr>
                                <w:color w:val="44546A" w:themeColor="text2"/>
                              </w:rPr>
                              <w:t>Tech4Good</w:t>
                            </w:r>
                          </w:p>
                          <w:p w14:paraId="028854CE" w14:textId="1F54F7FE" w:rsidR="00515218" w:rsidRPr="000B4502" w:rsidRDefault="00990B8A" w:rsidP="00990B8A">
                            <w:pPr>
                              <w:pStyle w:val="Subtitle"/>
                              <w:ind w:left="0"/>
                              <w:rPr>
                                <w:color w:val="44546A" w:themeColor="text2"/>
                              </w:rPr>
                            </w:pPr>
                            <w:r>
                              <w:rPr>
                                <w:color w:val="44546A" w:themeColor="text2"/>
                              </w:rPr>
                              <w:tab/>
                              <w:t>5/5 Sprint</w:t>
                            </w:r>
                          </w:p>
                        </w:txbxContent>
                      </v:textbox>
                      <w10:anchorlock/>
                    </v:shape>
                  </w:pict>
                </mc:Fallback>
              </mc:AlternateContent>
            </w:r>
          </w:p>
        </w:tc>
        <w:tc>
          <w:tcPr>
            <w:tcW w:w="6090" w:type="dxa"/>
          </w:tcPr>
          <w:p w14:paraId="23689D18" w14:textId="77777777" w:rsidR="00515218" w:rsidRDefault="00515218" w:rsidP="000B4502">
            <w:r w:rsidRPr="000B4502">
              <w:rPr>
                <w:noProof/>
              </w:rPr>
              <mc:AlternateContent>
                <mc:Choice Requires="wps">
                  <w:drawing>
                    <wp:inline distT="0" distB="0" distL="0" distR="0" wp14:anchorId="6A19A1CA" wp14:editId="0CA819BD">
                      <wp:extent cx="2962275" cy="1552575"/>
                      <wp:effectExtent l="0" t="0" r="0" b="0"/>
                      <wp:docPr id="12" name="Text Box 12"/>
                      <wp:cNvGraphicFramePr/>
                      <a:graphic xmlns:a="http://schemas.openxmlformats.org/drawingml/2006/main">
                        <a:graphicData uri="http://schemas.microsoft.com/office/word/2010/wordprocessingShape">
                          <wps:wsp>
                            <wps:cNvSpPr txBox="1"/>
                            <wps:spPr>
                              <a:xfrm>
                                <a:off x="0" y="0"/>
                                <a:ext cx="2962275" cy="1552575"/>
                              </a:xfrm>
                              <a:prstGeom prst="rect">
                                <a:avLst/>
                              </a:prstGeom>
                              <a:noFill/>
                              <a:ln w="6350">
                                <a:noFill/>
                              </a:ln>
                            </wps:spPr>
                            <wps:txbx>
                              <w:txbxContent>
                                <w:p w14:paraId="417E630A" w14:textId="21D30B4C" w:rsidR="00515218" w:rsidRPr="000B4502" w:rsidRDefault="00990B8A" w:rsidP="00515218">
                                  <w:pPr>
                                    <w:pStyle w:val="NoSpacing"/>
                                    <w:rPr>
                                      <w:color w:val="44546A" w:themeColor="text2"/>
                                    </w:rPr>
                                  </w:pPr>
                                  <w:r>
                                    <w:t>This first sprint focused mainly on setting our team up for success</w:t>
                                  </w:r>
                                  <w:r w:rsidR="00515218" w:rsidRPr="000B4502">
                                    <w:t>.</w:t>
                                  </w:r>
                                  <w:r>
                                    <w:t xml:space="preserve"> We evaluated team strengths and weakness, made a list of overall project tasks, established our repo on Git, our Sprint Organization on Mondays, and assigned the first sprint goals. By 5/9 we will have completed wireframes and site layout to review for your approval.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A19A1CA" id="Text Box 12" o:spid="_x0000_s1030" type="#_x0000_t202" style="width:233.25pt;height:12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" filled="f" stroked="f" strokeweight=".5pt">
                      <v:textbox>
                        <w:txbxContent>
                          <w:p w14:paraId="417E630A" w14:textId="21D30B4C" w:rsidR="00515218" w:rsidRPr="000B4502" w:rsidRDefault="00990B8A" w:rsidP="00515218">
                            <w:pPr>
                              <w:pStyle w:val="NoSpacing"/>
                              <w:rPr>
                                <w:color w:val="44546A" w:themeColor="text2"/>
                              </w:rPr>
                            </w:pPr>
                            <w:r>
                              <w:t>This first sprint focused mainly on setting our team up for success</w:t>
                            </w:r>
                            <w:r w:rsidR="00515218" w:rsidRPr="000B4502">
                              <w:t>.</w:t>
                            </w:r>
                            <w:r>
                              <w:t xml:space="preserve"> We evaluated team strengths and weakness, made a list of overall project tasks, established our repo on Git, our Sprint Organization on Mondays, and assigned the first sprint goals. By 5/9 we will have completed wireframes and site layout to review for your approval.</w:t>
                            </w:r>
                          </w:p>
                        </w:txbxContent>
                      </v:textbox>
                      <w10:anchorlock/>
                    </v:shape>
                  </w:pict>
                </mc:Fallback>
              </mc:AlternateContent>
            </w:r>
          </w:p>
        </w:tc>
      </w:tr>
      <w:tr w:rsidR="00990B8A" w14:paraId="3A7461B5" w14:textId="77777777" w:rsidTr="00515218">
        <w:trPr>
          <w:trHeight w:val="8604"/>
        </w:trPr>
        <w:tc>
          <w:tcPr>
            <w:tcW w:w="3635" w:type="dxa"/>
          </w:tcPr>
          <w:p w14:paraId="0C7015FF" w14:textId="425DF349" w:rsidR="000B4502" w:rsidRDefault="00A12AB2">
            <w:r>
              <w:rPr>
                <w:noProof/>
              </w:rPr>
              <w:drawing>
                <wp:anchor distT="0" distB="0" distL="114300" distR="114300" simplePos="0" relativeHeight="251659264" behindDoc="0" locked="0" layoutInCell="1" allowOverlap="1" wp14:anchorId="39FE662B" wp14:editId="64BE289C">
                  <wp:simplePos x="0" y="0"/>
                  <wp:positionH relativeFrom="column">
                    <wp:posOffset>377825</wp:posOffset>
                  </wp:positionH>
                  <wp:positionV relativeFrom="paragraph">
                    <wp:posOffset>3137535</wp:posOffset>
                  </wp:positionV>
                  <wp:extent cx="2145243" cy="1026160"/>
                  <wp:effectExtent l="0" t="0" r="7620" b="254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145243" cy="1026160"/>
                          </a:xfrm>
                          <a:prstGeom prst="rect">
                            <a:avLst/>
                          </a:prstGeom>
                        </pic:spPr>
                      </pic:pic>
                    </a:graphicData>
                  </a:graphic>
                  <wp14:sizeRelH relativeFrom="margin">
                    <wp14:pctWidth>0</wp14:pctWidth>
                  </wp14:sizeRelH>
                  <wp14:sizeRelV relativeFrom="margin">
                    <wp14:pctHeight>0</wp14:pctHeight>
                  </wp14:sizeRelV>
                </wp:anchor>
              </w:drawing>
            </w:r>
            <w:r w:rsidR="000B4502" w:rsidRPr="000B4502">
              <w:rPr>
                <w:noProof/>
              </w:rPr>
              <mc:AlternateContent>
                <mc:Choice Requires="wps">
                  <w:drawing>
                    <wp:inline distT="0" distB="0" distL="0" distR="0" wp14:anchorId="3C3BA703" wp14:editId="63748538">
                      <wp:extent cx="614149" cy="847725"/>
                      <wp:effectExtent l="0" t="0" r="0" b="9525"/>
                      <wp:docPr id="13" name="Text Box 13"/>
                      <wp:cNvGraphicFramePr/>
                      <a:graphic xmlns:a="http://schemas.openxmlformats.org/drawingml/2006/main">
                        <a:graphicData uri="http://schemas.microsoft.com/office/word/2010/wordprocessingShape">
                          <wps:wsp>
                            <wps:cNvSpPr txBox="1"/>
                            <wps:spPr>
                              <a:xfrm>
                                <a:off x="0" y="0"/>
                                <a:ext cx="614149" cy="847725"/>
                              </a:xfrm>
                              <a:prstGeom prst="rect">
                                <a:avLst/>
                              </a:prstGeom>
                              <a:solidFill>
                                <a:schemeClr val="lt1"/>
                              </a:solidFill>
                              <a:ln w="6350">
                                <a:noFill/>
                              </a:ln>
                            </wps:spPr>
                            <wps:txbx>
                              <w:txbxContent>
                                <w:p w14:paraId="262C22AB" w14:textId="77777777" w:rsidR="000B4502" w:rsidRDefault="000B4502" w:rsidP="000B4502">
                                  <w:pPr>
                                    <w:pStyle w:val="Heading1"/>
                                  </w:pPr>
                                  <w:r>
                                    <w: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3BA703" id="Text Box 13" o:spid="_x0000_s1031" type="#_x0000_t202" style="width:48.35pt;height:6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" fillcolor="white [3201]" stroked="f" strokeweight=".5pt">
                      <v:textbox>
                        <w:txbxContent>
                          <w:p w14:paraId="262C22AB" w14:textId="77777777" w:rsidR="000B4502" w:rsidRDefault="000B4502" w:rsidP="000B4502">
                            <w:pPr>
                              <w:pStyle w:val="Heading1"/>
                            </w:pPr>
                            <w:r>
                              <w:t>01</w:t>
                            </w:r>
                          </w:p>
                        </w:txbxContent>
                      </v:textbox>
                      <w10:anchorlock/>
                    </v:shape>
                  </w:pict>
                </mc:Fallback>
              </mc:AlternateContent>
            </w:r>
            <w:r w:rsidR="000B4502" w:rsidRPr="000B4502">
              <w:rPr>
                <w:noProof/>
              </w:rPr>
              <mc:AlternateContent>
                <mc:Choice Requires="wps">
                  <w:drawing>
                    <wp:inline distT="0" distB="0" distL="0" distR="0" wp14:anchorId="5800A507" wp14:editId="63E623A0">
                      <wp:extent cx="1740535" cy="942975"/>
                      <wp:effectExtent l="0" t="0" r="0" b="9525"/>
                      <wp:docPr id="16" name="Text Box 16"/>
                      <wp:cNvGraphicFramePr/>
                      <a:graphic xmlns:a="http://schemas.openxmlformats.org/drawingml/2006/main">
                        <a:graphicData uri="http://schemas.microsoft.com/office/word/2010/wordprocessingShape">
                          <wps:wsp>
                            <wps:cNvSpPr txBox="1"/>
                            <wps:spPr>
                              <a:xfrm>
                                <a:off x="0" y="0"/>
                                <a:ext cx="1740535" cy="942975"/>
                              </a:xfrm>
                              <a:prstGeom prst="rect">
                                <a:avLst/>
                              </a:prstGeom>
                              <a:solidFill>
                                <a:schemeClr val="lt1"/>
                              </a:solidFill>
                              <a:ln w="6350">
                                <a:noFill/>
                              </a:ln>
                            </wps:spPr>
                            <wps:txbx>
                              <w:txbxContent>
                                <w:p w14:paraId="188F254D" w14:textId="075CD0B2" w:rsidR="000B4502" w:rsidRDefault="00990B8A" w:rsidP="00990B8A">
                                  <w:pPr>
                                    <w:pStyle w:val="Heading3"/>
                                  </w:pPr>
                                  <w:r>
                                    <w:t>COMPLETED:</w:t>
                                  </w:r>
                                </w:p>
                                <w:p w14:paraId="0EBEECEC" w14:textId="72C778B8" w:rsidR="00990B8A" w:rsidRDefault="00990B8A" w:rsidP="0066579C">
                                  <w:pPr>
                                    <w:pStyle w:val="ListParagraph"/>
                                    <w:numPr>
                                      <w:ilvl w:val="0"/>
                                      <w:numId w:val="1"/>
                                    </w:numPr>
                                    <w:ind w:left="450" w:right="-180" w:hanging="270"/>
                                  </w:pPr>
                                  <w:r>
                                    <w:t>Project Layout</w:t>
                                  </w:r>
                                </w:p>
                                <w:p w14:paraId="169523EB" w14:textId="677E5D50" w:rsidR="00990B8A" w:rsidRDefault="00990B8A" w:rsidP="0066579C">
                                  <w:pPr>
                                    <w:pStyle w:val="ListParagraph"/>
                                    <w:numPr>
                                      <w:ilvl w:val="0"/>
                                      <w:numId w:val="1"/>
                                    </w:numPr>
                                    <w:ind w:left="450" w:hanging="270"/>
                                  </w:pPr>
                                  <w:r>
                                    <w:t>Workspace Set-up</w:t>
                                  </w:r>
                                </w:p>
                                <w:p w14:paraId="3D16A605" w14:textId="77777777" w:rsidR="00990B8A" w:rsidRPr="00990B8A" w:rsidRDefault="00990B8A" w:rsidP="00990B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800A507" id="Text Box 16" o:spid="_x0000_s1032" type="#_x0000_t202" style="width:137.05pt;height:7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" fillcolor="white [3201]" stroked="f" strokeweight=".5pt">
                      <v:textbox>
                        <w:txbxContent>
                          <w:p w14:paraId="188F254D" w14:textId="075CD0B2" w:rsidR="000B4502" w:rsidRDefault="00990B8A" w:rsidP="00990B8A">
                            <w:pPr>
                              <w:pStyle w:val="Heading3"/>
                            </w:pPr>
                            <w:r>
                              <w:t>COMPLETED:</w:t>
                            </w:r>
                          </w:p>
                          <w:p w14:paraId="0EBEECEC" w14:textId="72C778B8" w:rsidR="00990B8A" w:rsidRDefault="00990B8A" w:rsidP="0066579C">
                            <w:pPr>
                              <w:pStyle w:val="ListParagraph"/>
                              <w:numPr>
                                <w:ilvl w:val="0"/>
                                <w:numId w:val="1"/>
                              </w:numPr>
                              <w:ind w:left="450" w:right="-180" w:hanging="270"/>
                            </w:pPr>
                            <w:r>
                              <w:t>Project Layout</w:t>
                            </w:r>
                          </w:p>
                          <w:p w14:paraId="169523EB" w14:textId="677E5D50" w:rsidR="00990B8A" w:rsidRDefault="00990B8A" w:rsidP="0066579C">
                            <w:pPr>
                              <w:pStyle w:val="ListParagraph"/>
                              <w:numPr>
                                <w:ilvl w:val="0"/>
                                <w:numId w:val="1"/>
                              </w:numPr>
                              <w:ind w:left="450" w:hanging="270"/>
                            </w:pPr>
                            <w:r>
                              <w:t>Workspace Set-up</w:t>
                            </w:r>
                          </w:p>
                          <w:p w14:paraId="3D16A605" w14:textId="77777777" w:rsidR="00990B8A" w:rsidRPr="00990B8A" w:rsidRDefault="00990B8A" w:rsidP="00990B8A"/>
                        </w:txbxContent>
                      </v:textbox>
                      <w10:anchorlock/>
                    </v:shape>
                  </w:pict>
                </mc:Fallback>
              </mc:AlternateContent>
            </w:r>
            <w:r w:rsidR="000B4502" w:rsidRPr="000B4502">
              <w:rPr>
                <w:noProof/>
              </w:rPr>
              <mc:AlternateContent>
                <mc:Choice Requires="wps">
                  <w:drawing>
                    <wp:inline distT="0" distB="0" distL="0" distR="0" wp14:anchorId="2C53DFA3" wp14:editId="21FB584B">
                      <wp:extent cx="614149" cy="876300"/>
                      <wp:effectExtent l="0" t="0" r="0" b="0"/>
                      <wp:docPr id="15" name="Text Box 15"/>
                      <wp:cNvGraphicFramePr/>
                      <a:graphic xmlns:a="http://schemas.openxmlformats.org/drawingml/2006/main">
                        <a:graphicData uri="http://schemas.microsoft.com/office/word/2010/wordprocessingShape">
                          <wps:wsp>
                            <wps:cNvSpPr txBox="1"/>
                            <wps:spPr>
                              <a:xfrm>
                                <a:off x="0" y="0"/>
                                <a:ext cx="614149" cy="876300"/>
                              </a:xfrm>
                              <a:prstGeom prst="rect">
                                <a:avLst/>
                              </a:prstGeom>
                              <a:solidFill>
                                <a:schemeClr val="lt1"/>
                              </a:solidFill>
                              <a:ln w="6350">
                                <a:noFill/>
                              </a:ln>
                            </wps:spPr>
                            <wps:txbx>
                              <w:txbxContent>
                                <w:p w14:paraId="2180977B" w14:textId="77777777" w:rsidR="000B4502" w:rsidRDefault="000B4502" w:rsidP="000B4502">
                                  <w:pPr>
                                    <w:pStyle w:val="Heading1"/>
                                  </w:pPr>
                                  <w:r>
                                    <w:t>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C53DFA3" id="Text Box 15" o:spid="_x0000_s1033" type="#_x0000_t202" style="width:48.35pt;height: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" fillcolor="white [3201]" stroked="f" strokeweight=".5pt">
                      <v:textbox>
                        <w:txbxContent>
                          <w:p w14:paraId="2180977B" w14:textId="77777777" w:rsidR="000B4502" w:rsidRDefault="000B4502" w:rsidP="000B4502">
                            <w:pPr>
                              <w:pStyle w:val="Heading1"/>
                            </w:pPr>
                            <w:r>
                              <w:t>02</w:t>
                            </w:r>
                          </w:p>
                        </w:txbxContent>
                      </v:textbox>
                      <w10:anchorlock/>
                    </v:shape>
                  </w:pict>
                </mc:Fallback>
              </mc:AlternateContent>
            </w:r>
            <w:r w:rsidR="000B4502" w:rsidRPr="000B4502">
              <w:rPr>
                <w:noProof/>
              </w:rPr>
              <mc:AlternateContent>
                <mc:Choice Requires="wps">
                  <w:drawing>
                    <wp:inline distT="0" distB="0" distL="0" distR="0" wp14:anchorId="195EDB3F" wp14:editId="0B9164F9">
                      <wp:extent cx="1674421" cy="1000125"/>
                      <wp:effectExtent l="0" t="0" r="2540" b="9525"/>
                      <wp:docPr id="14" name="Text Box 14"/>
                      <wp:cNvGraphicFramePr/>
                      <a:graphic xmlns:a="http://schemas.openxmlformats.org/drawingml/2006/main">
                        <a:graphicData uri="http://schemas.microsoft.com/office/word/2010/wordprocessingShape">
                          <wps:wsp>
                            <wps:cNvSpPr txBox="1"/>
                            <wps:spPr>
                              <a:xfrm>
                                <a:off x="0" y="0"/>
                                <a:ext cx="1674421" cy="1000125"/>
                              </a:xfrm>
                              <a:prstGeom prst="rect">
                                <a:avLst/>
                              </a:prstGeom>
                              <a:solidFill>
                                <a:schemeClr val="lt1"/>
                              </a:solidFill>
                              <a:ln w="6350">
                                <a:noFill/>
                              </a:ln>
                            </wps:spPr>
                            <wps:txbx>
                              <w:txbxContent>
                                <w:p w14:paraId="7D8C00C9" w14:textId="41AEB26C" w:rsidR="000B4502" w:rsidRDefault="00990B8A" w:rsidP="000B4502">
                                  <w:pPr>
                                    <w:pStyle w:val="Heading3"/>
                                  </w:pPr>
                                  <w:r>
                                    <w:t>IN PROGRESS:</w:t>
                                  </w:r>
                                </w:p>
                                <w:p w14:paraId="285A3B87" w14:textId="6D11CEB4" w:rsidR="00990B8A" w:rsidRDefault="00990B8A" w:rsidP="0066579C">
                                  <w:pPr>
                                    <w:pStyle w:val="ListParagraph"/>
                                    <w:numPr>
                                      <w:ilvl w:val="0"/>
                                      <w:numId w:val="2"/>
                                    </w:numPr>
                                    <w:ind w:left="450" w:hanging="270"/>
                                  </w:pPr>
                                  <w:r>
                                    <w:t>Site Inventory</w:t>
                                  </w:r>
                                </w:p>
                                <w:p w14:paraId="5F33CE9E" w14:textId="73F90368" w:rsidR="00990B8A" w:rsidRDefault="00990B8A" w:rsidP="0066579C">
                                  <w:pPr>
                                    <w:pStyle w:val="ListParagraph"/>
                                    <w:numPr>
                                      <w:ilvl w:val="0"/>
                                      <w:numId w:val="2"/>
                                    </w:numPr>
                                    <w:ind w:left="450" w:hanging="270"/>
                                  </w:pPr>
                                  <w:r>
                                    <w:t>Architecture</w:t>
                                  </w:r>
                                </w:p>
                                <w:p w14:paraId="3304AB09" w14:textId="6FFD26AD" w:rsidR="00990B8A" w:rsidRDefault="00990B8A" w:rsidP="0066579C">
                                  <w:pPr>
                                    <w:pStyle w:val="ListParagraph"/>
                                    <w:numPr>
                                      <w:ilvl w:val="0"/>
                                      <w:numId w:val="2"/>
                                    </w:numPr>
                                    <w:ind w:left="450" w:hanging="270"/>
                                  </w:pPr>
                                  <w:r>
                                    <w:t>Wire</w:t>
                                  </w:r>
                                  <w:r w:rsidR="0066579C">
                                    <w:t>f</w:t>
                                  </w:r>
                                  <w:r>
                                    <w:t>rames</w:t>
                                  </w:r>
                                </w:p>
                                <w:p w14:paraId="47AD5BC5" w14:textId="5E0D1F91" w:rsidR="0066579C" w:rsidRPr="00990B8A" w:rsidRDefault="0066579C" w:rsidP="0066579C">
                                  <w:pPr>
                                    <w:pStyle w:val="ListParagraph"/>
                                    <w:numPr>
                                      <w:ilvl w:val="0"/>
                                      <w:numId w:val="2"/>
                                    </w:numPr>
                                    <w:ind w:left="450" w:hanging="270"/>
                                  </w:pPr>
                                  <w:r>
                                    <w:t>Stack Choice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95EDB3F" id="Text Box 14" o:spid="_x0000_s1034" type="#_x0000_t202" style="width:131.85pt;height:7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" fillcolor="white [3201]" stroked="f" strokeweight=".5pt">
                      <v:textbox>
                        <w:txbxContent>
                          <w:p w14:paraId="7D8C00C9" w14:textId="41AEB26C" w:rsidR="000B4502" w:rsidRDefault="00990B8A" w:rsidP="000B4502">
                            <w:pPr>
                              <w:pStyle w:val="Heading3"/>
                            </w:pPr>
                            <w:r>
                              <w:t>IN PROGRESS:</w:t>
                            </w:r>
                          </w:p>
                          <w:p w14:paraId="285A3B87" w14:textId="6D11CEB4" w:rsidR="00990B8A" w:rsidRDefault="00990B8A" w:rsidP="0066579C">
                            <w:pPr>
                              <w:pStyle w:val="ListParagraph"/>
                              <w:numPr>
                                <w:ilvl w:val="0"/>
                                <w:numId w:val="2"/>
                              </w:numPr>
                              <w:ind w:left="450" w:hanging="270"/>
                            </w:pPr>
                            <w:r>
                              <w:t>Site Inventory</w:t>
                            </w:r>
                          </w:p>
                          <w:p w14:paraId="5F33CE9E" w14:textId="73F90368" w:rsidR="00990B8A" w:rsidRDefault="00990B8A" w:rsidP="0066579C">
                            <w:pPr>
                              <w:pStyle w:val="ListParagraph"/>
                              <w:numPr>
                                <w:ilvl w:val="0"/>
                                <w:numId w:val="2"/>
                              </w:numPr>
                              <w:ind w:left="450" w:hanging="270"/>
                            </w:pPr>
                            <w:r>
                              <w:t>Architecture</w:t>
                            </w:r>
                          </w:p>
                          <w:p w14:paraId="3304AB09" w14:textId="6FFD26AD" w:rsidR="00990B8A" w:rsidRDefault="00990B8A" w:rsidP="0066579C">
                            <w:pPr>
                              <w:pStyle w:val="ListParagraph"/>
                              <w:numPr>
                                <w:ilvl w:val="0"/>
                                <w:numId w:val="2"/>
                              </w:numPr>
                              <w:ind w:left="450" w:hanging="270"/>
                            </w:pPr>
                            <w:r>
                              <w:t>Wire</w:t>
                            </w:r>
                            <w:r w:rsidR="0066579C">
                              <w:t>f</w:t>
                            </w:r>
                            <w:r>
                              <w:t>rames</w:t>
                            </w:r>
                          </w:p>
                          <w:p w14:paraId="47AD5BC5" w14:textId="5E0D1F91" w:rsidR="0066579C" w:rsidRPr="00990B8A" w:rsidRDefault="0066579C" w:rsidP="0066579C">
                            <w:pPr>
                              <w:pStyle w:val="ListParagraph"/>
                              <w:numPr>
                                <w:ilvl w:val="0"/>
                                <w:numId w:val="2"/>
                              </w:numPr>
                              <w:ind w:left="450" w:hanging="270"/>
                            </w:pPr>
                            <w:r>
                              <w:t>Stack Choice</w:t>
                            </w:r>
                          </w:p>
                        </w:txbxContent>
                      </v:textbox>
                      <w10:anchorlock/>
                    </v:shape>
                  </w:pict>
                </mc:Fallback>
              </mc:AlternateContent>
            </w:r>
            <w:r w:rsidR="000B4502" w:rsidRPr="000B4502">
              <w:rPr>
                <w:noProof/>
              </w:rPr>
              <mc:AlternateContent>
                <mc:Choice Requires="wps">
                  <w:drawing>
                    <wp:inline distT="0" distB="0" distL="0" distR="0" wp14:anchorId="13C3872B" wp14:editId="516C7621">
                      <wp:extent cx="600075" cy="904875"/>
                      <wp:effectExtent l="0" t="0" r="9525" b="9525"/>
                      <wp:docPr id="18" name="Text Box 18"/>
                      <wp:cNvGraphicFramePr/>
                      <a:graphic xmlns:a="http://schemas.openxmlformats.org/drawingml/2006/main">
                        <a:graphicData uri="http://schemas.microsoft.com/office/word/2010/wordprocessingShape">
                          <wps:wsp>
                            <wps:cNvSpPr txBox="1"/>
                            <wps:spPr>
                              <a:xfrm>
                                <a:off x="0" y="0"/>
                                <a:ext cx="600075" cy="904875"/>
                              </a:xfrm>
                              <a:prstGeom prst="rect">
                                <a:avLst/>
                              </a:prstGeom>
                              <a:solidFill>
                                <a:schemeClr val="lt1"/>
                              </a:solidFill>
                              <a:ln w="6350">
                                <a:noFill/>
                              </a:ln>
                            </wps:spPr>
                            <wps:txbx>
                              <w:txbxContent>
                                <w:p w14:paraId="4BF2C5BC" w14:textId="77777777" w:rsidR="000B4502" w:rsidRDefault="000B4502" w:rsidP="000B4502">
                                  <w:pPr>
                                    <w:pStyle w:val="Heading1"/>
                                  </w:pPr>
                                  <w:r>
                                    <w:t>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C3872B" id="Text Box 18" o:spid="_x0000_s1035" type="#_x0000_t202" style="width:47.25pt;height:7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" fillcolor="white [3201]" stroked="f" strokeweight=".5pt">
                      <v:textbox>
                        <w:txbxContent>
                          <w:p w14:paraId="4BF2C5BC" w14:textId="77777777" w:rsidR="000B4502" w:rsidRDefault="000B4502" w:rsidP="000B4502">
                            <w:pPr>
                              <w:pStyle w:val="Heading1"/>
                            </w:pPr>
                            <w:r>
                              <w:t>03</w:t>
                            </w:r>
                          </w:p>
                        </w:txbxContent>
                      </v:textbox>
                      <w10:anchorlock/>
                    </v:shape>
                  </w:pict>
                </mc:Fallback>
              </mc:AlternateContent>
            </w:r>
            <w:r w:rsidR="000B4502" w:rsidRPr="000B4502">
              <w:rPr>
                <w:noProof/>
              </w:rPr>
              <mc:AlternateContent>
                <mc:Choice Requires="wps">
                  <w:drawing>
                    <wp:inline distT="0" distB="0" distL="0" distR="0" wp14:anchorId="60348671" wp14:editId="1492772B">
                      <wp:extent cx="1750060" cy="1009650"/>
                      <wp:effectExtent l="0" t="0" r="2540" b="0"/>
                      <wp:docPr id="17" name="Text Box 17"/>
                      <wp:cNvGraphicFramePr/>
                      <a:graphic xmlns:a="http://schemas.openxmlformats.org/drawingml/2006/main">
                        <a:graphicData uri="http://schemas.microsoft.com/office/word/2010/wordprocessingShape">
                          <wps:wsp>
                            <wps:cNvSpPr txBox="1"/>
                            <wps:spPr>
                              <a:xfrm>
                                <a:off x="0" y="0"/>
                                <a:ext cx="1750060" cy="1009650"/>
                              </a:xfrm>
                              <a:prstGeom prst="rect">
                                <a:avLst/>
                              </a:prstGeom>
                              <a:solidFill>
                                <a:schemeClr val="lt1"/>
                              </a:solidFill>
                              <a:ln w="6350">
                                <a:noFill/>
                              </a:ln>
                            </wps:spPr>
                            <wps:txbx>
                              <w:txbxContent>
                                <w:p w14:paraId="67BCED74" w14:textId="07CB4BCA" w:rsidR="000B4502" w:rsidRDefault="00990B8A" w:rsidP="000B4502">
                                  <w:pPr>
                                    <w:pStyle w:val="Heading3"/>
                                  </w:pPr>
                                  <w:r>
                                    <w:t>NEAR FUTURE:</w:t>
                                  </w:r>
                                </w:p>
                                <w:p w14:paraId="1D272F65" w14:textId="42E3B94D" w:rsidR="00990B8A" w:rsidRDefault="00990B8A" w:rsidP="00990B8A">
                                  <w:pPr>
                                    <w:pStyle w:val="ListParagraph"/>
                                    <w:numPr>
                                      <w:ilvl w:val="0"/>
                                      <w:numId w:val="3"/>
                                    </w:numPr>
                                    <w:ind w:left="450" w:hanging="270"/>
                                  </w:pPr>
                                  <w:r>
                                    <w:t>Finalize Layouts</w:t>
                                  </w:r>
                                </w:p>
                                <w:p w14:paraId="6FC3BAD7" w14:textId="4DEA46E0" w:rsidR="0066579C" w:rsidRDefault="0066579C" w:rsidP="00990B8A">
                                  <w:pPr>
                                    <w:pStyle w:val="ListParagraph"/>
                                    <w:numPr>
                                      <w:ilvl w:val="0"/>
                                      <w:numId w:val="3"/>
                                    </w:numPr>
                                    <w:ind w:left="450" w:hanging="270"/>
                                  </w:pPr>
                                  <w:r>
                                    <w:t>Color/Style Options</w:t>
                                  </w:r>
                                </w:p>
                                <w:p w14:paraId="2FADCDAD" w14:textId="05CB4062" w:rsidR="0066579C" w:rsidRPr="00990B8A" w:rsidRDefault="0066579C" w:rsidP="00990B8A">
                                  <w:pPr>
                                    <w:pStyle w:val="ListParagraph"/>
                                    <w:numPr>
                                      <w:ilvl w:val="0"/>
                                      <w:numId w:val="3"/>
                                    </w:numPr>
                                    <w:ind w:left="450" w:hanging="270"/>
                                  </w:pPr>
                                  <w:r>
                                    <w:t>Basic Code 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0348671" id="Text Box 17" o:spid="_x0000_s1036" type="#_x0000_t202" style="width:137.8pt;height: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" fillcolor="white [3201]" stroked="f" strokeweight=".5pt">
                      <v:textbox>
                        <w:txbxContent>
                          <w:p w14:paraId="67BCED74" w14:textId="07CB4BCA" w:rsidR="000B4502" w:rsidRDefault="00990B8A" w:rsidP="000B4502">
                            <w:pPr>
                              <w:pStyle w:val="Heading3"/>
                            </w:pPr>
                            <w:r>
                              <w:t>NEAR FUTURE:</w:t>
                            </w:r>
                          </w:p>
                          <w:p w14:paraId="1D272F65" w14:textId="42E3B94D" w:rsidR="00990B8A" w:rsidRDefault="00990B8A" w:rsidP="00990B8A">
                            <w:pPr>
                              <w:pStyle w:val="ListParagraph"/>
                              <w:numPr>
                                <w:ilvl w:val="0"/>
                                <w:numId w:val="3"/>
                              </w:numPr>
                              <w:ind w:left="450" w:hanging="270"/>
                            </w:pPr>
                            <w:r>
                              <w:t>Finalize Layouts</w:t>
                            </w:r>
                          </w:p>
                          <w:p w14:paraId="6FC3BAD7" w14:textId="4DEA46E0" w:rsidR="0066579C" w:rsidRDefault="0066579C" w:rsidP="00990B8A">
                            <w:pPr>
                              <w:pStyle w:val="ListParagraph"/>
                              <w:numPr>
                                <w:ilvl w:val="0"/>
                                <w:numId w:val="3"/>
                              </w:numPr>
                              <w:ind w:left="450" w:hanging="270"/>
                            </w:pPr>
                            <w:r>
                              <w:t>Color/Style Options</w:t>
                            </w:r>
                          </w:p>
                          <w:p w14:paraId="2FADCDAD" w14:textId="05CB4062" w:rsidR="0066579C" w:rsidRPr="00990B8A" w:rsidRDefault="0066579C" w:rsidP="00990B8A">
                            <w:pPr>
                              <w:pStyle w:val="ListParagraph"/>
                              <w:numPr>
                                <w:ilvl w:val="0"/>
                                <w:numId w:val="3"/>
                              </w:numPr>
                              <w:ind w:left="450" w:hanging="270"/>
                            </w:pPr>
                            <w:r>
                              <w:t>Basic Code Structure</w:t>
                            </w:r>
                          </w:p>
                        </w:txbxContent>
                      </v:textbox>
                      <w10:anchorlock/>
                    </v:shape>
                  </w:pict>
                </mc:Fallback>
              </mc:AlternateContent>
            </w:r>
          </w:p>
        </w:tc>
        <w:tc>
          <w:tcPr>
            <w:tcW w:w="8545" w:type="dxa"/>
            <w:gridSpan w:val="2"/>
          </w:tcPr>
          <w:p w14:paraId="43088F75" w14:textId="268D60C8" w:rsidR="000B4502" w:rsidRDefault="000B4502">
            <w:r w:rsidRPr="000B4502">
              <w:rPr>
                <w:noProof/>
              </w:rPr>
              <mc:AlternateContent>
                <mc:Choice Requires="wps">
                  <w:drawing>
                    <wp:inline distT="0" distB="0" distL="0" distR="0" wp14:anchorId="2EF7EB2B" wp14:editId="1468011D">
                      <wp:extent cx="4892633" cy="4993419"/>
                      <wp:effectExtent l="0" t="0" r="3810" b="0"/>
                      <wp:docPr id="11" name="Text Box 11"/>
                      <wp:cNvGraphicFramePr/>
                      <a:graphic xmlns:a="http://schemas.openxmlformats.org/drawingml/2006/main">
                        <a:graphicData uri="http://schemas.microsoft.com/office/word/2010/wordprocessingShape">
                          <wps:wsp>
                            <wps:cNvSpPr txBox="1"/>
                            <wps:spPr>
                              <a:xfrm>
                                <a:off x="0" y="0"/>
                                <a:ext cx="4892633" cy="4993419"/>
                              </a:xfrm>
                              <a:prstGeom prst="rect">
                                <a:avLst/>
                              </a:prstGeom>
                              <a:solidFill>
                                <a:schemeClr val="lt1"/>
                              </a:solidFill>
                              <a:ln w="6350">
                                <a:noFill/>
                              </a:ln>
                            </wps:spPr>
                            <wps:txbx>
                              <w:txbxContent>
                                <w:p w14:paraId="374F840A" w14:textId="036E036D" w:rsidR="000B4502" w:rsidRDefault="0066579C" w:rsidP="00990B8A">
                                  <w:pPr>
                                    <w:pStyle w:val="Heading1"/>
                                    <w:ind w:right="300"/>
                                  </w:pPr>
                                  <w:r>
                                    <w:t>Project Pages</w:t>
                                  </w:r>
                                </w:p>
                                <w:p w14:paraId="0089515F" w14:textId="6EDD28EA" w:rsidR="000B4502" w:rsidRDefault="000B4502" w:rsidP="00990B8A">
                                  <w:pPr>
                                    <w:ind w:right="300"/>
                                  </w:pPr>
                                  <w:r>
                                    <w:t xml:space="preserve">You can </w:t>
                                  </w:r>
                                  <w:r w:rsidR="0066579C">
                                    <w:t>check our progress and view code bases here:</w:t>
                                  </w:r>
                                </w:p>
                                <w:p w14:paraId="35778282" w14:textId="644FB0FE" w:rsidR="0066579C" w:rsidRDefault="0066579C" w:rsidP="0066579C">
                                  <w:pPr>
                                    <w:pStyle w:val="ListParagraph"/>
                                    <w:numPr>
                                      <w:ilvl w:val="0"/>
                                      <w:numId w:val="4"/>
                                    </w:numPr>
                                    <w:ind w:right="300"/>
                                  </w:pPr>
                                  <w:hyperlink r:id="rId7" w:history="1">
                                    <w:r>
                                      <w:rPr>
                                        <w:rStyle w:val="Hyperlink"/>
                                      </w:rPr>
                                      <w:t>Monday.com Sprint Overview</w:t>
                                    </w:r>
                                  </w:hyperlink>
                                </w:p>
                                <w:p w14:paraId="6045EDC7" w14:textId="369934C7" w:rsidR="0066579C" w:rsidRDefault="0066579C" w:rsidP="0066579C">
                                  <w:pPr>
                                    <w:pStyle w:val="ListParagraph"/>
                                    <w:numPr>
                                      <w:ilvl w:val="0"/>
                                      <w:numId w:val="4"/>
                                    </w:numPr>
                                    <w:ind w:right="300"/>
                                  </w:pPr>
                                  <w:hyperlink r:id="rId8" w:history="1">
                                    <w:r>
                                      <w:rPr>
                                        <w:rStyle w:val="Hyperlink"/>
                                      </w:rPr>
                                      <w:t>GitHub Repository</w:t>
                                    </w:r>
                                  </w:hyperlink>
                                </w:p>
                                <w:p w14:paraId="2F0365E8" w14:textId="51D29A76" w:rsidR="000B4502" w:rsidRDefault="0066579C" w:rsidP="00990B8A">
                                  <w:pPr>
                                    <w:pStyle w:val="Heading2"/>
                                    <w:ind w:right="300"/>
                                  </w:pPr>
                                  <w:r>
                                    <w:t>Completed Items for Review</w:t>
                                  </w:r>
                                </w:p>
                                <w:p w14:paraId="30693832" w14:textId="43C6FFCA" w:rsidR="000B4502" w:rsidRDefault="0066579C" w:rsidP="00990B8A">
                                  <w:pPr>
                                    <w:ind w:right="300"/>
                                  </w:pPr>
                                  <w:r>
                                    <w:t xml:space="preserve">This week we completed the site information architecture and </w:t>
                                  </w:r>
                                  <w:hyperlink r:id="rId9" w:history="1">
                                    <w:r w:rsidRPr="0066579C">
                                      <w:rPr>
                                        <w:rStyle w:val="Hyperlink"/>
                                      </w:rPr>
                                      <w:t>content inventories</w:t>
                                    </w:r>
                                  </w:hyperlink>
                                  <w:r>
                                    <w:t>. These should show a completed list of what you want included in the Tech4Good website, which we have as focused with the mission statement, the events page, and the resources for members. These will be our main focus through-out this project.</w:t>
                                  </w:r>
                                </w:p>
                                <w:p w14:paraId="4DADE89D" w14:textId="77777777" w:rsidR="0066579C" w:rsidRDefault="0066579C" w:rsidP="00990B8A">
                                  <w:pPr>
                                    <w:ind w:right="300"/>
                                  </w:pPr>
                                </w:p>
                                <w:p w14:paraId="4F9D9D02" w14:textId="30B5EB60" w:rsidR="000B4502" w:rsidRDefault="0066579C" w:rsidP="00990B8A">
                                  <w:pPr>
                                    <w:pStyle w:val="Heading3"/>
                                    <w:ind w:right="300"/>
                                  </w:pPr>
                                  <w:r>
                                    <w:t>Future Planning</w:t>
                                  </w:r>
                                </w:p>
                                <w:p w14:paraId="66999F69" w14:textId="3BAF5DD2" w:rsidR="000B4502" w:rsidRDefault="0066579C" w:rsidP="00990B8A">
                                  <w:pPr>
                                    <w:ind w:right="300"/>
                                  </w:pPr>
                                  <w:r>
                                    <w:t>Now that we have our scope, we are excited to start the design</w:t>
                                  </w:r>
                                  <w:r w:rsidR="000B4502">
                                    <w:t>.</w:t>
                                  </w:r>
                                  <w:r>
                                    <w:t xml:space="preserve"> By our next meeting, we should have some visual options for you to go over and choose which best represents your vision. The layouts should show a tech-savvy organization and also inspire innovation and action from members (and prospective members). Once we finalize the visuals and layout, we can begin coding the main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EF7EB2B" id="Text Box 11" o:spid="_x0000_s1037" type="#_x0000_t202" style="width:385.25pt;height:39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" fillcolor="white [3201]" stroked="f" strokeweight=".5pt">
                      <v:textbox>
                        <w:txbxContent>
                          <w:p w14:paraId="374F840A" w14:textId="036E036D" w:rsidR="000B4502" w:rsidRDefault="0066579C" w:rsidP="00990B8A">
                            <w:pPr>
                              <w:pStyle w:val="Heading1"/>
                              <w:ind w:right="300"/>
                            </w:pPr>
                            <w:r>
                              <w:t>Project Pages</w:t>
                            </w:r>
                          </w:p>
                          <w:p w14:paraId="0089515F" w14:textId="6EDD28EA" w:rsidR="000B4502" w:rsidRDefault="000B4502" w:rsidP="00990B8A">
                            <w:pPr>
                              <w:ind w:right="300"/>
                            </w:pPr>
                            <w:r>
                              <w:t xml:space="preserve">You can </w:t>
                            </w:r>
                            <w:r w:rsidR="0066579C">
                              <w:t>check our progress and view code bases here:</w:t>
                            </w:r>
                          </w:p>
                          <w:p w14:paraId="35778282" w14:textId="644FB0FE" w:rsidR="0066579C" w:rsidRDefault="0066579C" w:rsidP="0066579C">
                            <w:pPr>
                              <w:pStyle w:val="ListParagraph"/>
                              <w:numPr>
                                <w:ilvl w:val="0"/>
                                <w:numId w:val="4"/>
                              </w:numPr>
                              <w:ind w:right="300"/>
                            </w:pPr>
                            <w:hyperlink r:id="rId10" w:history="1">
                              <w:r>
                                <w:rPr>
                                  <w:rStyle w:val="Hyperlink"/>
                                </w:rPr>
                                <w:t>Monday.com Sprint Overview</w:t>
                              </w:r>
                            </w:hyperlink>
                          </w:p>
                          <w:p w14:paraId="6045EDC7" w14:textId="369934C7" w:rsidR="0066579C" w:rsidRDefault="0066579C" w:rsidP="0066579C">
                            <w:pPr>
                              <w:pStyle w:val="ListParagraph"/>
                              <w:numPr>
                                <w:ilvl w:val="0"/>
                                <w:numId w:val="4"/>
                              </w:numPr>
                              <w:ind w:right="300"/>
                            </w:pPr>
                            <w:hyperlink r:id="rId11" w:history="1">
                              <w:r>
                                <w:rPr>
                                  <w:rStyle w:val="Hyperlink"/>
                                </w:rPr>
                                <w:t>GitHub Repository</w:t>
                              </w:r>
                            </w:hyperlink>
                          </w:p>
                          <w:p w14:paraId="2F0365E8" w14:textId="51D29A76" w:rsidR="000B4502" w:rsidRDefault="0066579C" w:rsidP="00990B8A">
                            <w:pPr>
                              <w:pStyle w:val="Heading2"/>
                              <w:ind w:right="300"/>
                            </w:pPr>
                            <w:r>
                              <w:t>Completed Items for Review</w:t>
                            </w:r>
                          </w:p>
                          <w:p w14:paraId="30693832" w14:textId="43C6FFCA" w:rsidR="000B4502" w:rsidRDefault="0066579C" w:rsidP="00990B8A">
                            <w:pPr>
                              <w:ind w:right="300"/>
                            </w:pPr>
                            <w:r>
                              <w:t xml:space="preserve">This week we completed the site information architecture and </w:t>
                            </w:r>
                            <w:hyperlink r:id="rId12" w:history="1">
                              <w:r w:rsidRPr="0066579C">
                                <w:rPr>
                                  <w:rStyle w:val="Hyperlink"/>
                                </w:rPr>
                                <w:t>content inventories</w:t>
                              </w:r>
                            </w:hyperlink>
                            <w:r>
                              <w:t>. These should show a completed list of what you want included in the Tech4Good website, which we have as focused with the mission statement, the events page, and the resources for members. These will be our main focus through-out this project.</w:t>
                            </w:r>
                          </w:p>
                          <w:p w14:paraId="4DADE89D" w14:textId="77777777" w:rsidR="0066579C" w:rsidRDefault="0066579C" w:rsidP="00990B8A">
                            <w:pPr>
                              <w:ind w:right="300"/>
                            </w:pPr>
                          </w:p>
                          <w:p w14:paraId="4F9D9D02" w14:textId="30B5EB60" w:rsidR="000B4502" w:rsidRDefault="0066579C" w:rsidP="00990B8A">
                            <w:pPr>
                              <w:pStyle w:val="Heading3"/>
                              <w:ind w:right="300"/>
                            </w:pPr>
                            <w:r>
                              <w:t>Future Planning</w:t>
                            </w:r>
                          </w:p>
                          <w:p w14:paraId="66999F69" w14:textId="3BAF5DD2" w:rsidR="000B4502" w:rsidRDefault="0066579C" w:rsidP="00990B8A">
                            <w:pPr>
                              <w:ind w:right="300"/>
                            </w:pPr>
                            <w:r>
                              <w:t>Now that we have our scope, we are excited to start the design</w:t>
                            </w:r>
                            <w:r w:rsidR="000B4502">
                              <w:t>.</w:t>
                            </w:r>
                            <w:r>
                              <w:t xml:space="preserve"> By our next meeting, we should have some visual options for you to go over and choose which best represents your vision. The layouts should show a tech-savvy organization and also inspire innovation and action from members (and prospective members). Once we finalize the visuals and layout, we can begin coding the main site.</w:t>
                            </w:r>
                          </w:p>
                        </w:txbxContent>
                      </v:textbox>
                      <w10:anchorlock/>
                    </v:shape>
                  </w:pict>
                </mc:Fallback>
              </mc:AlternateContent>
            </w:r>
          </w:p>
        </w:tc>
      </w:tr>
      <w:tr w:rsidR="000B4502" w14:paraId="1637C6EE" w14:textId="77777777" w:rsidTr="00515218">
        <w:trPr>
          <w:trHeight w:val="2727"/>
        </w:trPr>
        <w:tc>
          <w:tcPr>
            <w:tcW w:w="12180" w:type="dxa"/>
            <w:gridSpan w:val="3"/>
            <w:vAlign w:val="center"/>
          </w:tcPr>
          <w:p w14:paraId="1DD52D4E" w14:textId="18C68EFB" w:rsidR="000B4502" w:rsidRPr="000B4502" w:rsidRDefault="00A12AB2" w:rsidP="00515218">
            <w:pPr>
              <w:ind w:left="720"/>
            </w:pPr>
            <w:r>
              <w:rPr>
                <w:noProof/>
              </w:rPr>
              <w:drawing>
                <wp:anchor distT="0" distB="0" distL="114300" distR="114300" simplePos="0" relativeHeight="251660288" behindDoc="0" locked="0" layoutInCell="1" allowOverlap="1" wp14:anchorId="0ACB706E" wp14:editId="41DBE99B">
                  <wp:simplePos x="0" y="0"/>
                  <wp:positionH relativeFrom="column">
                    <wp:posOffset>44450</wp:posOffset>
                  </wp:positionH>
                  <wp:positionV relativeFrom="paragraph">
                    <wp:posOffset>-1027430</wp:posOffset>
                  </wp:positionV>
                  <wp:extent cx="6543675" cy="3145155"/>
                  <wp:effectExtent l="0" t="0" r="952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543675" cy="3145155"/>
                          </a:xfrm>
                          <a:prstGeom prst="rect">
                            <a:avLst/>
                          </a:prstGeom>
                        </pic:spPr>
                      </pic:pic>
                    </a:graphicData>
                  </a:graphic>
                  <wp14:sizeRelH relativeFrom="margin">
                    <wp14:pctWidth>0</wp14:pctWidth>
                  </wp14:sizeRelH>
                  <wp14:sizeRelV relativeFrom="margin">
                    <wp14:pctHeight>0</wp14:pctHeight>
                  </wp14:sizeRelV>
                </wp:anchor>
              </w:drawing>
            </w:r>
          </w:p>
        </w:tc>
      </w:tr>
      <w:tr w:rsidR="00A1111B" w14:paraId="044F336E" w14:textId="77777777" w:rsidTr="00A1111B">
        <w:trPr>
          <w:trHeight w:val="630"/>
        </w:trPr>
        <w:tc>
          <w:tcPr>
            <w:tcW w:w="12180" w:type="dxa"/>
            <w:gridSpan w:val="3"/>
            <w:vAlign w:val="bottom"/>
          </w:tcPr>
          <w:p w14:paraId="74D757C6" w14:textId="77777777" w:rsidR="00A1111B" w:rsidRDefault="00A1111B" w:rsidP="00A1111B">
            <w:pPr>
              <w:ind w:left="720"/>
              <w:jc w:val="right"/>
              <w:rPr>
                <w:noProof/>
              </w:rPr>
            </w:pPr>
            <w:r>
              <w:rPr>
                <w:noProof/>
              </w:rPr>
              <w:t>Page 2</w:t>
            </w:r>
          </w:p>
        </w:tc>
      </w:tr>
    </w:tbl>
    <w:p w14:paraId="6D74B709" w14:textId="77777777" w:rsidR="00392FA9" w:rsidRDefault="00392FA9"/>
    <w:sectPr w:rsidR="00392FA9" w:rsidSect="00021C04">
      <w:pgSz w:w="12240" w:h="15840"/>
      <w:pgMar w:top="0" w:right="0" w:bottom="0" w:left="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icrosoft Sans Serif">
    <w:panose1 w:val="020B0604020202020204"/>
    <w:charset w:val="00"/>
    <w:family w:val="swiss"/>
    <w:pitch w:val="variable"/>
    <w:sig w:usb0="E5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Franklin Gothic Heavy">
    <w:panose1 w:val="020B0903020102020204"/>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1520987"/>
    <w:multiLevelType w:val="hybridMultilevel"/>
    <w:tmpl w:val="1DFA57B2"/>
    <w:lvl w:ilvl="0" w:tplc="3EFE0042">
      <w:numFmt w:val="bullet"/>
      <w:lvlText w:val="-"/>
      <w:lvlJc w:val="left"/>
      <w:pPr>
        <w:ind w:left="720" w:hanging="360"/>
      </w:pPr>
      <w:rPr>
        <w:rFonts w:ascii="Microsoft Sans Serif" w:eastAsiaTheme="minorHAnsi" w:hAnsi="Microsoft Sans Serif" w:cs="Microsoft Sans Serif"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8EB6A20"/>
    <w:multiLevelType w:val="hybridMultilevel"/>
    <w:tmpl w:val="24FE96A8"/>
    <w:lvl w:ilvl="0" w:tplc="BDAE6244">
      <w:numFmt w:val="bullet"/>
      <w:lvlText w:val="-"/>
      <w:lvlJc w:val="left"/>
      <w:pPr>
        <w:ind w:left="720" w:hanging="360"/>
      </w:pPr>
      <w:rPr>
        <w:rFonts w:ascii="Microsoft Sans Serif" w:eastAsiaTheme="minorHAnsi" w:hAnsi="Microsoft Sans Serif" w:cs="Microsoft Sans Serif"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EFD5945"/>
    <w:multiLevelType w:val="hybridMultilevel"/>
    <w:tmpl w:val="AA122714"/>
    <w:lvl w:ilvl="0" w:tplc="EBF24F24">
      <w:numFmt w:val="bullet"/>
      <w:lvlText w:val="-"/>
      <w:lvlJc w:val="left"/>
      <w:pPr>
        <w:ind w:left="720" w:hanging="360"/>
      </w:pPr>
      <w:rPr>
        <w:rFonts w:ascii="Microsoft Sans Serif" w:eastAsiaTheme="minorHAnsi" w:hAnsi="Microsoft Sans Serif" w:cs="Microsoft Sans Serif"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92E2B53"/>
    <w:multiLevelType w:val="hybridMultilevel"/>
    <w:tmpl w:val="4B601D60"/>
    <w:lvl w:ilvl="0" w:tplc="A88A2238">
      <w:numFmt w:val="bullet"/>
      <w:lvlText w:val="-"/>
      <w:lvlJc w:val="left"/>
      <w:pPr>
        <w:ind w:left="720" w:hanging="360"/>
      </w:pPr>
      <w:rPr>
        <w:rFonts w:ascii="Microsoft Sans Serif" w:eastAsiaTheme="minorHAnsi" w:hAnsi="Microsoft Sans Serif" w:cs="Microsoft Sans Serif"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0B8A"/>
    <w:rsid w:val="00021C04"/>
    <w:rsid w:val="000B4502"/>
    <w:rsid w:val="00104080"/>
    <w:rsid w:val="00392FA9"/>
    <w:rsid w:val="00515218"/>
    <w:rsid w:val="0066579C"/>
    <w:rsid w:val="00714AA5"/>
    <w:rsid w:val="00745C53"/>
    <w:rsid w:val="0083600B"/>
    <w:rsid w:val="00990B8A"/>
    <w:rsid w:val="00A1111B"/>
    <w:rsid w:val="00A12AB2"/>
    <w:rsid w:val="00BB13BB"/>
    <w:rsid w:val="00D76A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032CDF"/>
  <w15:chartTrackingRefBased/>
  <w15:docId w15:val="{F8A44994-51EF-4F5B-BA5B-089452F928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04080"/>
    <w:pPr>
      <w:keepNext/>
      <w:keepLines/>
      <w:spacing w:before="240" w:after="0"/>
      <w:outlineLvl w:val="0"/>
    </w:pPr>
    <w:rPr>
      <w:rFonts w:asciiTheme="majorHAnsi" w:eastAsiaTheme="majorEastAsia" w:hAnsiTheme="majorHAnsi" w:cstheme="majorBidi"/>
      <w:color w:val="000000" w:themeColor="text1"/>
      <w:sz w:val="44"/>
      <w:szCs w:val="32"/>
    </w:rPr>
  </w:style>
  <w:style w:type="paragraph" w:styleId="Heading2">
    <w:name w:val="heading 2"/>
    <w:basedOn w:val="Normal"/>
    <w:next w:val="Normal"/>
    <w:link w:val="Heading2Char"/>
    <w:uiPriority w:val="9"/>
    <w:unhideWhenUsed/>
    <w:qFormat/>
    <w:rsid w:val="00104080"/>
    <w:pPr>
      <w:keepNext/>
      <w:keepLines/>
      <w:spacing w:before="40" w:after="0"/>
      <w:outlineLvl w:val="1"/>
    </w:pPr>
    <w:rPr>
      <w:rFonts w:asciiTheme="majorHAnsi" w:eastAsiaTheme="majorEastAsia" w:hAnsiTheme="majorHAnsi" w:cstheme="majorBidi"/>
      <w:color w:val="000000" w:themeColor="text1"/>
      <w:sz w:val="36"/>
      <w:szCs w:val="26"/>
    </w:rPr>
  </w:style>
  <w:style w:type="paragraph" w:styleId="Heading3">
    <w:name w:val="heading 3"/>
    <w:basedOn w:val="Normal"/>
    <w:next w:val="Normal"/>
    <w:link w:val="Heading3Char"/>
    <w:uiPriority w:val="9"/>
    <w:unhideWhenUsed/>
    <w:qFormat/>
    <w:rsid w:val="00104080"/>
    <w:pPr>
      <w:keepNext/>
      <w:keepLines/>
      <w:spacing w:before="40" w:after="0"/>
      <w:outlineLvl w:val="2"/>
    </w:pPr>
    <w:rPr>
      <w:rFonts w:asciiTheme="majorHAnsi" w:eastAsiaTheme="majorEastAsia" w:hAnsiTheme="majorHAnsi" w:cstheme="majorBid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04080"/>
    <w:pPr>
      <w:spacing w:after="0" w:line="240" w:lineRule="auto"/>
      <w:ind w:left="720"/>
      <w:contextualSpacing/>
    </w:pPr>
    <w:rPr>
      <w:rFonts w:asciiTheme="majorHAnsi" w:eastAsiaTheme="majorEastAsia" w:hAnsiTheme="majorHAnsi" w:cstheme="majorBidi"/>
      <w:spacing w:val="-10"/>
      <w:kern w:val="28"/>
      <w:sz w:val="96"/>
      <w:szCs w:val="56"/>
    </w:rPr>
  </w:style>
  <w:style w:type="character" w:customStyle="1" w:styleId="TitleChar">
    <w:name w:val="Title Char"/>
    <w:basedOn w:val="DefaultParagraphFont"/>
    <w:link w:val="Title"/>
    <w:uiPriority w:val="10"/>
    <w:rsid w:val="00104080"/>
    <w:rPr>
      <w:rFonts w:asciiTheme="majorHAnsi" w:eastAsiaTheme="majorEastAsia" w:hAnsiTheme="majorHAnsi" w:cstheme="majorBidi"/>
      <w:spacing w:val="-10"/>
      <w:kern w:val="28"/>
      <w:sz w:val="96"/>
      <w:szCs w:val="56"/>
    </w:rPr>
  </w:style>
  <w:style w:type="paragraph" w:styleId="Subtitle">
    <w:name w:val="Subtitle"/>
    <w:basedOn w:val="Normal"/>
    <w:next w:val="Normal"/>
    <w:link w:val="SubtitleChar"/>
    <w:uiPriority w:val="11"/>
    <w:qFormat/>
    <w:rsid w:val="000B4502"/>
    <w:pPr>
      <w:numPr>
        <w:ilvl w:val="1"/>
      </w:numPr>
      <w:ind w:left="720"/>
    </w:pPr>
    <w:rPr>
      <w:rFonts w:eastAsiaTheme="minorEastAsia"/>
      <w:color w:val="F2F2F2" w:themeColor="background1" w:themeShade="F2"/>
      <w:spacing w:val="15"/>
      <w:sz w:val="48"/>
    </w:rPr>
  </w:style>
  <w:style w:type="character" w:customStyle="1" w:styleId="SubtitleChar">
    <w:name w:val="Subtitle Char"/>
    <w:basedOn w:val="DefaultParagraphFont"/>
    <w:link w:val="Subtitle"/>
    <w:uiPriority w:val="11"/>
    <w:rsid w:val="000B4502"/>
    <w:rPr>
      <w:rFonts w:eastAsiaTheme="minorEastAsia"/>
      <w:color w:val="F2F2F2" w:themeColor="background1" w:themeShade="F2"/>
      <w:spacing w:val="15"/>
      <w:sz w:val="48"/>
    </w:rPr>
  </w:style>
  <w:style w:type="character" w:customStyle="1" w:styleId="Heading1Char">
    <w:name w:val="Heading 1 Char"/>
    <w:basedOn w:val="DefaultParagraphFont"/>
    <w:link w:val="Heading1"/>
    <w:uiPriority w:val="9"/>
    <w:rsid w:val="00104080"/>
    <w:rPr>
      <w:rFonts w:asciiTheme="majorHAnsi" w:eastAsiaTheme="majorEastAsia" w:hAnsiTheme="majorHAnsi" w:cstheme="majorBidi"/>
      <w:color w:val="000000" w:themeColor="text1"/>
      <w:sz w:val="44"/>
      <w:szCs w:val="32"/>
    </w:rPr>
  </w:style>
  <w:style w:type="character" w:customStyle="1" w:styleId="Heading2Char">
    <w:name w:val="Heading 2 Char"/>
    <w:basedOn w:val="DefaultParagraphFont"/>
    <w:link w:val="Heading2"/>
    <w:uiPriority w:val="9"/>
    <w:rsid w:val="00104080"/>
    <w:rPr>
      <w:rFonts w:asciiTheme="majorHAnsi" w:eastAsiaTheme="majorEastAsia" w:hAnsiTheme="majorHAnsi" w:cstheme="majorBidi"/>
      <w:color w:val="000000" w:themeColor="text1"/>
      <w:sz w:val="36"/>
      <w:szCs w:val="26"/>
    </w:rPr>
  </w:style>
  <w:style w:type="paragraph" w:styleId="NoSpacing">
    <w:name w:val="No Spacing"/>
    <w:uiPriority w:val="1"/>
    <w:qFormat/>
    <w:rsid w:val="000B4502"/>
    <w:pPr>
      <w:spacing w:after="0" w:line="240" w:lineRule="auto"/>
    </w:pPr>
  </w:style>
  <w:style w:type="character" w:customStyle="1" w:styleId="Heading3Char">
    <w:name w:val="Heading 3 Char"/>
    <w:basedOn w:val="DefaultParagraphFont"/>
    <w:link w:val="Heading3"/>
    <w:uiPriority w:val="9"/>
    <w:rsid w:val="00104080"/>
    <w:rPr>
      <w:rFonts w:asciiTheme="majorHAnsi" w:eastAsiaTheme="majorEastAsia" w:hAnsiTheme="majorHAnsi" w:cstheme="majorBidi"/>
      <w:color w:val="000000" w:themeColor="text1"/>
      <w:sz w:val="24"/>
      <w:szCs w:val="24"/>
    </w:rPr>
  </w:style>
  <w:style w:type="paragraph" w:styleId="ListParagraph">
    <w:name w:val="List Paragraph"/>
    <w:basedOn w:val="Normal"/>
    <w:uiPriority w:val="34"/>
    <w:qFormat/>
    <w:rsid w:val="00990B8A"/>
    <w:pPr>
      <w:ind w:left="720"/>
      <w:contextualSpacing/>
    </w:pPr>
  </w:style>
  <w:style w:type="character" w:styleId="Hyperlink">
    <w:name w:val="Hyperlink"/>
    <w:basedOn w:val="DefaultParagraphFont"/>
    <w:uiPriority w:val="99"/>
    <w:unhideWhenUsed/>
    <w:rsid w:val="0066579C"/>
    <w:rPr>
      <w:color w:val="0000FF"/>
      <w:u w:val="single"/>
    </w:rPr>
  </w:style>
  <w:style w:type="character" w:styleId="UnresolvedMention">
    <w:name w:val="Unresolved Mention"/>
    <w:basedOn w:val="DefaultParagraphFont"/>
    <w:uiPriority w:val="99"/>
    <w:semiHidden/>
    <w:unhideWhenUsed/>
    <w:rsid w:val="006657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ChibiMuse/IT163_DevTeam2" TargetMode="External"/><Relationship Id="rId13"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hyperlink" Target="https://it163devgroup.monday.com/boards/1258119624/pulses/1258787391" TargetMode="External"/><Relationship Id="rId12" Type="http://schemas.openxmlformats.org/officeDocument/2006/relationships/hyperlink" Target="https://1drv.ms/x/s!ApzAZkICxawOg8YJySdOLtaXR7POnQ?e=8YJlTc"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github.com/ChibiMuse/IT163_DevTeam2" TargetMode="External"/><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hyperlink" Target="https://it163devgroup.monday.com/boards/1258119624/pulses/1258787391" TargetMode="External"/><Relationship Id="rId4" Type="http://schemas.openxmlformats.org/officeDocument/2006/relationships/webSettings" Target="webSettings.xml"/><Relationship Id="rId9" Type="http://schemas.openxmlformats.org/officeDocument/2006/relationships/hyperlink" Target="https://1drv.ms/x/s!ApzAZkICxawOg8YJySdOLtaXR7POnQ?e=8YJlTc" TargetMode="External"/><Relationship Id="rId14"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egan\AppData\Roaming\Microsoft\Templates\Report%20(Urban%20them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3">
      <a:majorFont>
        <a:latin typeface="Franklin Gothic Heavy"/>
        <a:ea typeface=""/>
        <a:cs typeface=""/>
      </a:majorFont>
      <a:minorFont>
        <a:latin typeface="Microsoft Sans Serif"/>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Report (Urban theme).dotx</Template>
  <TotalTime>27</TotalTime>
  <Pages>2</Pages>
  <Words>5</Words>
  <Characters>32</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Megan Smith</dc:creator>
  <cp:keywords/>
  <dc:description/>
  <cp:lastModifiedBy>Megan Smith</cp:lastModifiedBy>
  <cp:revision>1</cp:revision>
  <dcterms:created xsi:type="dcterms:W3CDTF">2021-05-05T23:12:00Z</dcterms:created>
  <dcterms:modified xsi:type="dcterms:W3CDTF">2021-05-05T23:39:00Z</dcterms:modified>
</cp:coreProperties>
</file>